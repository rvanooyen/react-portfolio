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7A8D5E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6885BB6" w14:textId="6CCA85ED" w:rsidR="00692703" w:rsidRPr="00CF1A49" w:rsidRDefault="009F4C81" w:rsidP="00913946">
            <w:pPr>
              <w:pStyle w:val="Title"/>
            </w:pPr>
            <w:r>
              <w:t>Robert Vanooyen</w:t>
            </w:r>
          </w:p>
          <w:p w14:paraId="68334BE0" w14:textId="6F6E5FB2" w:rsidR="00692703" w:rsidRPr="005062C7" w:rsidRDefault="00493CBC" w:rsidP="00913946">
            <w:pPr>
              <w:pStyle w:val="ContactInf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3784 Southwood Dr. Tyler, TX 75707</w:t>
            </w:r>
            <w:r w:rsidR="00692703" w:rsidRPr="005062C7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7D12DBF46CC84788A1CA7055498F5D2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5062C7">
                  <w:rPr>
                    <w:rFonts w:ascii="Arial" w:hAnsi="Arial" w:cs="Arial"/>
                    <w:sz w:val="24"/>
                    <w:szCs w:val="24"/>
                  </w:rPr>
                  <w:t>·</w:t>
                </w:r>
              </w:sdtContent>
            </w:sdt>
            <w:r w:rsidR="00692703" w:rsidRPr="005062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4C81" w:rsidRPr="005062C7">
              <w:rPr>
                <w:rFonts w:ascii="Arial" w:hAnsi="Arial" w:cs="Arial"/>
                <w:sz w:val="24"/>
                <w:szCs w:val="24"/>
              </w:rPr>
              <w:t>719-287-2664</w:t>
            </w:r>
          </w:p>
          <w:p w14:paraId="12F2CCD5" w14:textId="371EE711" w:rsidR="00692703" w:rsidRPr="00CF1A49" w:rsidRDefault="00F0171C" w:rsidP="00913946">
            <w:pPr>
              <w:pStyle w:val="ContactInfoEmphasis"/>
              <w:contextualSpacing w:val="0"/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Enter email:"/>
                <w:tag w:val="Enter email:"/>
                <w:id w:val="1154873695"/>
                <w:placeholder>
                  <w:docPart w:val="C1ADA2E42DAC452995D659E1A100019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5062C7">
                  <w:rPr>
                    <w:rFonts w:ascii="Arial" w:hAnsi="Arial" w:cs="Arial"/>
                    <w:sz w:val="24"/>
                    <w:szCs w:val="24"/>
                  </w:rPr>
                  <w:t>Email</w:t>
                </w:r>
              </w:sdtContent>
            </w:sdt>
            <w:r w:rsidR="009F4C81" w:rsidRPr="005062C7"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692703" w:rsidRPr="005062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3CBC">
              <w:rPr>
                <w:rFonts w:ascii="Arial" w:hAnsi="Arial" w:cs="Arial"/>
                <w:sz w:val="24"/>
                <w:szCs w:val="24"/>
              </w:rPr>
              <w:t>r</w:t>
            </w:r>
            <w:r w:rsidR="009F4C81" w:rsidRPr="005062C7">
              <w:rPr>
                <w:rFonts w:ascii="Arial" w:hAnsi="Arial" w:cs="Arial"/>
                <w:sz w:val="24"/>
                <w:szCs w:val="24"/>
              </w:rPr>
              <w:t>obert.vanooyen@gmail.com</w:t>
            </w:r>
          </w:p>
        </w:tc>
      </w:tr>
      <w:tr w:rsidR="009571D8" w:rsidRPr="00CF1A49" w14:paraId="1CF3445B" w14:textId="77777777" w:rsidTr="00692703">
        <w:tc>
          <w:tcPr>
            <w:tcW w:w="9360" w:type="dxa"/>
            <w:tcMar>
              <w:top w:w="432" w:type="dxa"/>
            </w:tcMar>
          </w:tcPr>
          <w:p w14:paraId="7322E68A" w14:textId="48652514" w:rsidR="001755A8" w:rsidRPr="0099744A" w:rsidRDefault="005062C7" w:rsidP="00913946">
            <w:pPr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99744A">
              <w:rPr>
                <w:rFonts w:ascii="Arial" w:hAnsi="Arial" w:cs="Arial"/>
                <w:sz w:val="24"/>
                <w:szCs w:val="24"/>
              </w:rPr>
              <w:t>Seeking position in customer service field background in IT, military veteran with leadership experience and financial background</w:t>
            </w:r>
          </w:p>
        </w:tc>
      </w:tr>
    </w:tbl>
    <w:p w14:paraId="3B92133A" w14:textId="77777777" w:rsidR="004E01EB" w:rsidRPr="00CF1A49" w:rsidRDefault="00F0171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B0AC0E9ABDB4AB9A8A5B9E731860F0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493CBC" w:rsidRPr="00CF1A49" w14:paraId="73507E4B" w14:textId="77777777" w:rsidTr="00493CBC">
        <w:tc>
          <w:tcPr>
            <w:tcW w:w="9290" w:type="dxa"/>
          </w:tcPr>
          <w:p w14:paraId="6AAB45D6" w14:textId="5F169746" w:rsidR="00493CBC" w:rsidRDefault="00493CBC" w:rsidP="00493CBC">
            <w:pPr>
              <w:pStyle w:val="Heading3"/>
              <w:contextualSpacing w:val="0"/>
              <w:outlineLvl w:val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June 1, 2021 – Present</w:t>
            </w:r>
          </w:p>
          <w:p w14:paraId="79A8AC75" w14:textId="344B3005" w:rsidR="00493CBC" w:rsidRDefault="00493CBC" w:rsidP="00493CBC">
            <w:pPr>
              <w:pStyle w:val="Heading2"/>
            </w:pPr>
            <w:r>
              <w:t>Cashier, Super 1 Food</w:t>
            </w:r>
          </w:p>
          <w:p w14:paraId="437E01DD" w14:textId="48C586D7" w:rsidR="00493CBC" w:rsidRDefault="00493CBC" w:rsidP="00493C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Ring up groceries, cash checks, assist customers</w:t>
            </w:r>
          </w:p>
          <w:p w14:paraId="5CD2BCB9" w14:textId="77777777" w:rsidR="00493CBC" w:rsidRPr="00493CBC" w:rsidRDefault="00493CBC" w:rsidP="00493C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A308A5" w14:textId="77777777" w:rsidR="00493CBC" w:rsidRPr="005062C7" w:rsidRDefault="00493CBC" w:rsidP="00493CBC">
            <w:pPr>
              <w:pStyle w:val="Heading3"/>
              <w:contextualSpacing w:val="0"/>
              <w:outlineLvl w:val="2"/>
              <w:rPr>
                <w:rFonts w:ascii="Arial" w:hAnsi="Arial" w:cs="Arial"/>
                <w:sz w:val="24"/>
              </w:rPr>
            </w:pPr>
            <w:r w:rsidRPr="005062C7">
              <w:rPr>
                <w:rFonts w:ascii="Arial" w:hAnsi="Arial" w:cs="Arial"/>
                <w:sz w:val="24"/>
              </w:rPr>
              <w:t xml:space="preserve">January 6, 2015 </w:t>
            </w:r>
            <w:r>
              <w:rPr>
                <w:rFonts w:ascii="Arial" w:hAnsi="Arial" w:cs="Arial"/>
                <w:sz w:val="24"/>
              </w:rPr>
              <w:t>–</w:t>
            </w:r>
            <w:r w:rsidRPr="005062C7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May 31, 2021</w:t>
            </w:r>
          </w:p>
          <w:p w14:paraId="548F7CFA" w14:textId="77777777" w:rsidR="00493CBC" w:rsidRPr="005062C7" w:rsidRDefault="00493CBC" w:rsidP="00493CBC">
            <w:pPr>
              <w:pStyle w:val="Heading2"/>
              <w:contextualSpacing w:val="0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062C7">
              <w:rPr>
                <w:rFonts w:ascii="Arial" w:hAnsi="Arial" w:cs="Arial"/>
                <w:sz w:val="24"/>
                <w:szCs w:val="24"/>
              </w:rPr>
              <w:t xml:space="preserve">Front End Clerk, </w:t>
            </w:r>
            <w:r w:rsidRPr="005062C7">
              <w:rPr>
                <w:rStyle w:val="SubtleReference"/>
                <w:rFonts w:ascii="Arial" w:hAnsi="Arial" w:cs="Arial"/>
                <w:sz w:val="24"/>
                <w:szCs w:val="24"/>
              </w:rPr>
              <w:t>King Soopers (Kroger)</w:t>
            </w:r>
          </w:p>
          <w:p w14:paraId="31C1CFDF" w14:textId="1FBA7743" w:rsidR="00493CBC" w:rsidRPr="005062C7" w:rsidRDefault="00493CBC" w:rsidP="00493CBC">
            <w:pPr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5062C7">
              <w:rPr>
                <w:rFonts w:ascii="Arial" w:hAnsi="Arial" w:cs="Arial"/>
                <w:sz w:val="24"/>
                <w:szCs w:val="24"/>
              </w:rPr>
              <w:t xml:space="preserve">Ring up groceries, cash checks, stock merchandise, open/close pumps.  At Customer Service Desk - process money orders, Western Union cash transfers, resolve customer issues/complaints. </w:t>
            </w:r>
          </w:p>
        </w:tc>
      </w:tr>
      <w:tr w:rsidR="00493CBC" w:rsidRPr="00CF1A49" w14:paraId="378A1748" w14:textId="77777777" w:rsidTr="00493CBC">
        <w:tc>
          <w:tcPr>
            <w:tcW w:w="9290" w:type="dxa"/>
            <w:tcMar>
              <w:top w:w="216" w:type="dxa"/>
            </w:tcMar>
          </w:tcPr>
          <w:p w14:paraId="7209ECBE" w14:textId="5A9E67A8" w:rsidR="00493CBC" w:rsidRPr="005062C7" w:rsidRDefault="00493CBC" w:rsidP="00493CBC">
            <w:pPr>
              <w:pStyle w:val="Heading3"/>
              <w:contextualSpacing w:val="0"/>
              <w:outlineLvl w:val="2"/>
              <w:rPr>
                <w:rFonts w:ascii="Arial" w:hAnsi="Arial" w:cs="Arial"/>
                <w:sz w:val="24"/>
              </w:rPr>
            </w:pPr>
            <w:r w:rsidRPr="005062C7">
              <w:rPr>
                <w:rFonts w:ascii="Arial" w:hAnsi="Arial" w:cs="Arial"/>
                <w:sz w:val="24"/>
              </w:rPr>
              <w:t>2002 - 2010</w:t>
            </w:r>
          </w:p>
          <w:p w14:paraId="01CC2BA4" w14:textId="1566E4F8" w:rsidR="00493CBC" w:rsidRPr="005062C7" w:rsidRDefault="00493CBC" w:rsidP="00493CBC">
            <w:pPr>
              <w:pStyle w:val="Heading2"/>
              <w:contextualSpacing w:val="0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062C7">
              <w:rPr>
                <w:rFonts w:ascii="Arial" w:hAnsi="Arial" w:cs="Arial"/>
                <w:sz w:val="24"/>
                <w:szCs w:val="24"/>
              </w:rPr>
              <w:t>Captain, United States Air Force</w:t>
            </w:r>
          </w:p>
          <w:p w14:paraId="10B2D460" w14:textId="5A0C17C4" w:rsidR="00493CBC" w:rsidRPr="005062C7" w:rsidRDefault="00493CBC" w:rsidP="00493CBC">
            <w:pPr>
              <w:rPr>
                <w:rFonts w:ascii="Arial" w:hAnsi="Arial" w:cs="Arial"/>
                <w:sz w:val="24"/>
                <w:szCs w:val="24"/>
              </w:rPr>
            </w:pPr>
            <w:r w:rsidRPr="005062C7">
              <w:rPr>
                <w:rFonts w:ascii="Arial" w:hAnsi="Arial" w:cs="Arial"/>
                <w:sz w:val="24"/>
                <w:szCs w:val="24"/>
              </w:rPr>
              <w:t>Supervised 25 + military and civilian personnel of the 561 Network Operations Squadron IT Network.  Experience with TCP/IP, IPv6, Multicast, VRRP, HSRP, DHCP, TACACS+, RADIUS, SNMP and Syslog protocols.</w:t>
            </w:r>
          </w:p>
        </w:tc>
      </w:tr>
    </w:tbl>
    <w:sdt>
      <w:sdtPr>
        <w:alias w:val="Education:"/>
        <w:tag w:val="Education:"/>
        <w:id w:val="-1908763273"/>
        <w:placeholder>
          <w:docPart w:val="9CB699A0D09B4870BF8D2ECD1AFE4DFD"/>
        </w:placeholder>
        <w:temporary/>
        <w:showingPlcHdr/>
        <w15:appearance w15:val="hidden"/>
      </w:sdtPr>
      <w:sdtEndPr/>
      <w:sdtContent>
        <w:p w14:paraId="47ABFCA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13E0184" w14:textId="77777777" w:rsidTr="00D66A52">
        <w:tc>
          <w:tcPr>
            <w:tcW w:w="9355" w:type="dxa"/>
          </w:tcPr>
          <w:p w14:paraId="2C093252" w14:textId="6FFD03A1" w:rsidR="001D0BF1" w:rsidRPr="005062C7" w:rsidRDefault="009F4C81" w:rsidP="001D0BF1">
            <w:pPr>
              <w:pStyle w:val="Heading3"/>
              <w:contextualSpacing w:val="0"/>
              <w:outlineLvl w:val="2"/>
              <w:rPr>
                <w:rFonts w:ascii="Arial" w:hAnsi="Arial" w:cs="Arial"/>
                <w:sz w:val="24"/>
              </w:rPr>
            </w:pPr>
            <w:r w:rsidRPr="005062C7">
              <w:rPr>
                <w:rFonts w:ascii="Arial" w:hAnsi="Arial" w:cs="Arial"/>
                <w:sz w:val="24"/>
              </w:rPr>
              <w:t>May 2011</w:t>
            </w:r>
          </w:p>
          <w:p w14:paraId="55AFB84B" w14:textId="0BDB0CCF" w:rsidR="007538DC" w:rsidRPr="005062C7" w:rsidRDefault="009F4C81" w:rsidP="00547D6F">
            <w:pPr>
              <w:pStyle w:val="Heading2"/>
              <w:contextualSpacing w:val="0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062C7">
              <w:rPr>
                <w:rFonts w:ascii="Arial" w:hAnsi="Arial" w:cs="Arial"/>
                <w:sz w:val="24"/>
                <w:szCs w:val="24"/>
              </w:rPr>
              <w:t>Masters in Business Administration</w:t>
            </w:r>
            <w:r w:rsidR="001D0BF1" w:rsidRPr="005062C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062C7">
              <w:rPr>
                <w:rFonts w:ascii="Arial" w:hAnsi="Arial" w:cs="Arial"/>
                <w:sz w:val="24"/>
                <w:szCs w:val="24"/>
              </w:rPr>
              <w:t>University of CO</w:t>
            </w:r>
            <w:r w:rsidR="000D2AEC" w:rsidRPr="005062C7">
              <w:rPr>
                <w:rFonts w:ascii="Arial" w:hAnsi="Arial" w:cs="Arial"/>
                <w:sz w:val="24"/>
                <w:szCs w:val="24"/>
              </w:rPr>
              <w:t>, Colorado Springs</w:t>
            </w:r>
            <w:r w:rsidR="00547D6F" w:rsidRPr="005062C7">
              <w:rPr>
                <w:rFonts w:ascii="Arial" w:hAnsi="Arial" w:cs="Arial"/>
                <w:sz w:val="24"/>
                <w:szCs w:val="24"/>
              </w:rPr>
              <w:t>, GPA 3.83</w:t>
            </w:r>
          </w:p>
        </w:tc>
      </w:tr>
      <w:tr w:rsidR="00F61DF9" w:rsidRPr="00CF1A49" w14:paraId="3B654E6F" w14:textId="77777777" w:rsidTr="00F61DF9">
        <w:tc>
          <w:tcPr>
            <w:tcW w:w="9355" w:type="dxa"/>
            <w:tcMar>
              <w:top w:w="216" w:type="dxa"/>
            </w:tcMar>
          </w:tcPr>
          <w:p w14:paraId="52CD10D9" w14:textId="5C73AE00" w:rsidR="00F61DF9" w:rsidRPr="005062C7" w:rsidRDefault="000D2AEC" w:rsidP="00F61DF9">
            <w:pPr>
              <w:pStyle w:val="Heading3"/>
              <w:contextualSpacing w:val="0"/>
              <w:outlineLvl w:val="2"/>
              <w:rPr>
                <w:rFonts w:ascii="Arial" w:hAnsi="Arial" w:cs="Arial"/>
                <w:sz w:val="24"/>
              </w:rPr>
            </w:pPr>
            <w:r w:rsidRPr="005062C7">
              <w:rPr>
                <w:rFonts w:ascii="Arial" w:hAnsi="Arial" w:cs="Arial"/>
                <w:sz w:val="24"/>
              </w:rPr>
              <w:t>May 2001</w:t>
            </w:r>
          </w:p>
          <w:p w14:paraId="200C4441" w14:textId="1B809E63" w:rsidR="00F61DF9" w:rsidRPr="005062C7" w:rsidRDefault="000D2AEC" w:rsidP="00F61DF9">
            <w:pPr>
              <w:pStyle w:val="Heading2"/>
              <w:contextualSpacing w:val="0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062C7">
              <w:rPr>
                <w:rFonts w:ascii="Arial" w:hAnsi="Arial" w:cs="Arial"/>
                <w:sz w:val="24"/>
                <w:szCs w:val="24"/>
              </w:rPr>
              <w:t>Bachelors degree, Computer Information Science, Colorado State University, Fort Collins, CO</w:t>
            </w:r>
            <w:r w:rsidR="00547D6F" w:rsidRPr="005062C7">
              <w:rPr>
                <w:rFonts w:ascii="Arial" w:hAnsi="Arial" w:cs="Arial"/>
                <w:sz w:val="24"/>
                <w:szCs w:val="24"/>
              </w:rPr>
              <w:t>, GPA 3.427</w:t>
            </w:r>
          </w:p>
          <w:p w14:paraId="11A328EA" w14:textId="30490CBD" w:rsidR="00F61DF9" w:rsidRPr="005062C7" w:rsidRDefault="00F61DF9" w:rsidP="00F61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7EBF5B" w14:textId="329482BC" w:rsidR="00486277" w:rsidRDefault="00547D6F" w:rsidP="00486277">
      <w:pPr>
        <w:pStyle w:val="Heading1"/>
      </w:pPr>
      <w:r>
        <w:lastRenderedPageBreak/>
        <w:t>STRENGTHS:</w:t>
      </w:r>
    </w:p>
    <w:p w14:paraId="1EFD554E" w14:textId="23219A56" w:rsidR="00547D6F" w:rsidRPr="005062C7" w:rsidRDefault="00547D6F" w:rsidP="00486277">
      <w:pPr>
        <w:pStyle w:val="Heading1"/>
        <w:rPr>
          <w:rFonts w:ascii="Arial" w:hAnsi="Arial" w:cs="Arial"/>
          <w:b w:val="0"/>
          <w:bCs/>
          <w:sz w:val="24"/>
          <w:szCs w:val="24"/>
        </w:rPr>
      </w:pPr>
      <w:r>
        <w:tab/>
      </w:r>
      <w:r w:rsidR="005062C7">
        <w:rPr>
          <w:rFonts w:ascii="Arial" w:hAnsi="Arial" w:cs="Arial"/>
          <w:b w:val="0"/>
          <w:bCs/>
          <w:sz w:val="24"/>
          <w:szCs w:val="24"/>
        </w:rPr>
        <w:t>Excellent work ethic</w:t>
      </w:r>
      <w:r w:rsidRPr="005062C7">
        <w:rPr>
          <w:rFonts w:ascii="Arial" w:hAnsi="Arial" w:cs="Arial"/>
          <w:b w:val="0"/>
          <w:bCs/>
          <w:sz w:val="24"/>
          <w:szCs w:val="24"/>
        </w:rPr>
        <w:tab/>
      </w:r>
    </w:p>
    <w:p w14:paraId="06683619" w14:textId="4FBCF484" w:rsidR="00547D6F" w:rsidRPr="005062C7" w:rsidRDefault="00547D6F" w:rsidP="00486277">
      <w:pPr>
        <w:pStyle w:val="Heading1"/>
        <w:rPr>
          <w:rFonts w:ascii="Arial" w:hAnsi="Arial" w:cs="Arial"/>
          <w:b w:val="0"/>
          <w:bCs/>
          <w:sz w:val="24"/>
          <w:szCs w:val="24"/>
        </w:rPr>
      </w:pPr>
      <w:r w:rsidRPr="005062C7">
        <w:rPr>
          <w:rFonts w:ascii="Arial" w:hAnsi="Arial" w:cs="Arial"/>
          <w:b w:val="0"/>
          <w:bCs/>
          <w:sz w:val="24"/>
          <w:szCs w:val="24"/>
        </w:rPr>
        <w:tab/>
        <w:t>Computer Saavy</w:t>
      </w:r>
    </w:p>
    <w:p w14:paraId="2C4915E3" w14:textId="51BD9A9C" w:rsidR="00547D6F" w:rsidRPr="005062C7" w:rsidRDefault="00547D6F" w:rsidP="00486277">
      <w:pPr>
        <w:pStyle w:val="Heading1"/>
        <w:rPr>
          <w:rFonts w:ascii="Arial" w:hAnsi="Arial" w:cs="Arial"/>
          <w:b w:val="0"/>
          <w:bCs/>
          <w:sz w:val="24"/>
          <w:szCs w:val="24"/>
        </w:rPr>
      </w:pPr>
      <w:r w:rsidRPr="005062C7">
        <w:rPr>
          <w:rFonts w:ascii="Arial" w:hAnsi="Arial" w:cs="Arial"/>
          <w:b w:val="0"/>
          <w:bCs/>
          <w:sz w:val="24"/>
          <w:szCs w:val="24"/>
        </w:rPr>
        <w:tab/>
        <w:t xml:space="preserve">customer </w:t>
      </w:r>
      <w:r w:rsidR="005062C7">
        <w:rPr>
          <w:rFonts w:ascii="Arial" w:hAnsi="Arial" w:cs="Arial"/>
          <w:b w:val="0"/>
          <w:bCs/>
          <w:sz w:val="24"/>
          <w:szCs w:val="24"/>
        </w:rPr>
        <w:t>service</w:t>
      </w:r>
      <w:r w:rsidRPr="005062C7">
        <w:rPr>
          <w:rFonts w:ascii="Arial" w:hAnsi="Arial" w:cs="Arial"/>
          <w:b w:val="0"/>
          <w:bCs/>
          <w:sz w:val="24"/>
          <w:szCs w:val="24"/>
        </w:rPr>
        <w:t xml:space="preserve"> experience</w:t>
      </w:r>
    </w:p>
    <w:p w14:paraId="2991D3D6" w14:textId="518FA65F" w:rsidR="00547D6F" w:rsidRPr="005062C7" w:rsidRDefault="00547D6F" w:rsidP="00486277">
      <w:pPr>
        <w:pStyle w:val="Heading1"/>
        <w:rPr>
          <w:rFonts w:ascii="Arial" w:hAnsi="Arial" w:cs="Arial"/>
          <w:b w:val="0"/>
          <w:bCs/>
          <w:sz w:val="24"/>
          <w:szCs w:val="24"/>
        </w:rPr>
      </w:pPr>
      <w:r w:rsidRPr="005062C7">
        <w:rPr>
          <w:rFonts w:ascii="Arial" w:hAnsi="Arial" w:cs="Arial"/>
          <w:b w:val="0"/>
          <w:bCs/>
          <w:sz w:val="24"/>
          <w:szCs w:val="24"/>
        </w:rPr>
        <w:tab/>
        <w:t>adherence to standards</w:t>
      </w:r>
    </w:p>
    <w:p w14:paraId="0EEE68B3" w14:textId="4B6DC77E" w:rsidR="00547D6F" w:rsidRPr="005062C7" w:rsidRDefault="00547D6F" w:rsidP="00486277">
      <w:pPr>
        <w:pStyle w:val="Heading1"/>
        <w:rPr>
          <w:rFonts w:ascii="Arial" w:hAnsi="Arial" w:cs="Arial"/>
          <w:b w:val="0"/>
          <w:bCs/>
          <w:sz w:val="24"/>
          <w:szCs w:val="24"/>
        </w:rPr>
      </w:pPr>
      <w:r w:rsidRPr="005062C7">
        <w:rPr>
          <w:rFonts w:ascii="Arial" w:hAnsi="Arial" w:cs="Arial"/>
          <w:b w:val="0"/>
          <w:bCs/>
          <w:sz w:val="24"/>
          <w:szCs w:val="24"/>
        </w:rPr>
        <w:tab/>
        <w:t>quick learner and multi-tasker</w:t>
      </w:r>
    </w:p>
    <w:p w14:paraId="4D8B1C1E" w14:textId="5DD235B5" w:rsidR="00547D6F" w:rsidRPr="005062C7" w:rsidRDefault="00547D6F" w:rsidP="00486277">
      <w:pPr>
        <w:pStyle w:val="Heading1"/>
        <w:rPr>
          <w:rFonts w:ascii="Arial" w:hAnsi="Arial" w:cs="Arial"/>
          <w:b w:val="0"/>
          <w:bCs/>
          <w:sz w:val="24"/>
          <w:szCs w:val="24"/>
        </w:rPr>
      </w:pPr>
      <w:r w:rsidRPr="005062C7">
        <w:rPr>
          <w:rFonts w:ascii="Arial" w:hAnsi="Arial" w:cs="Arial"/>
          <w:b w:val="0"/>
          <w:bCs/>
          <w:sz w:val="24"/>
          <w:szCs w:val="24"/>
        </w:rPr>
        <w:tab/>
        <w:t>leadership experience</w:t>
      </w:r>
    </w:p>
    <w:p w14:paraId="6463478E" w14:textId="77777777" w:rsidR="00547D6F" w:rsidRPr="00C65157" w:rsidRDefault="00547D6F" w:rsidP="00486277">
      <w:pPr>
        <w:pStyle w:val="Heading1"/>
        <w:rPr>
          <w:b w:val="0"/>
          <w:bCs/>
        </w:rPr>
      </w:pPr>
    </w:p>
    <w:sectPr w:rsidR="00547D6F" w:rsidRPr="00C6515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72391" w14:textId="77777777" w:rsidR="00F0171C" w:rsidRDefault="00F0171C" w:rsidP="0068194B">
      <w:r>
        <w:separator/>
      </w:r>
    </w:p>
    <w:p w14:paraId="65DC35A2" w14:textId="77777777" w:rsidR="00F0171C" w:rsidRDefault="00F0171C"/>
    <w:p w14:paraId="4C027E63" w14:textId="77777777" w:rsidR="00F0171C" w:rsidRDefault="00F0171C"/>
  </w:endnote>
  <w:endnote w:type="continuationSeparator" w:id="0">
    <w:p w14:paraId="193A59F9" w14:textId="77777777" w:rsidR="00F0171C" w:rsidRDefault="00F0171C" w:rsidP="0068194B">
      <w:r>
        <w:continuationSeparator/>
      </w:r>
    </w:p>
    <w:p w14:paraId="6E9A69B7" w14:textId="77777777" w:rsidR="00F0171C" w:rsidRDefault="00F0171C"/>
    <w:p w14:paraId="34D67D87" w14:textId="77777777" w:rsidR="00F0171C" w:rsidRDefault="00F017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95F0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4E987" w14:textId="77777777" w:rsidR="00F0171C" w:rsidRDefault="00F0171C" w:rsidP="0068194B">
      <w:r>
        <w:separator/>
      </w:r>
    </w:p>
    <w:p w14:paraId="33DFC4F9" w14:textId="77777777" w:rsidR="00F0171C" w:rsidRDefault="00F0171C"/>
    <w:p w14:paraId="2A9451A3" w14:textId="77777777" w:rsidR="00F0171C" w:rsidRDefault="00F0171C"/>
  </w:footnote>
  <w:footnote w:type="continuationSeparator" w:id="0">
    <w:p w14:paraId="5828CB06" w14:textId="77777777" w:rsidR="00F0171C" w:rsidRDefault="00F0171C" w:rsidP="0068194B">
      <w:r>
        <w:continuationSeparator/>
      </w:r>
    </w:p>
    <w:p w14:paraId="300180D1" w14:textId="77777777" w:rsidR="00F0171C" w:rsidRDefault="00F0171C"/>
    <w:p w14:paraId="44B7B162" w14:textId="77777777" w:rsidR="00F0171C" w:rsidRDefault="00F017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F2C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BDEF1E" wp14:editId="7D8B363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00ACA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81"/>
    <w:rsid w:val="000001EF"/>
    <w:rsid w:val="00007322"/>
    <w:rsid w:val="00007728"/>
    <w:rsid w:val="00024584"/>
    <w:rsid w:val="00024730"/>
    <w:rsid w:val="00031497"/>
    <w:rsid w:val="00055E95"/>
    <w:rsid w:val="0007021F"/>
    <w:rsid w:val="000B2BA5"/>
    <w:rsid w:val="000D2AEC"/>
    <w:rsid w:val="000F2F8C"/>
    <w:rsid w:val="000F3EFF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6BB9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3CBC"/>
    <w:rsid w:val="00494CF6"/>
    <w:rsid w:val="00495F8D"/>
    <w:rsid w:val="004A1FAE"/>
    <w:rsid w:val="004A32FF"/>
    <w:rsid w:val="004B06EB"/>
    <w:rsid w:val="004B5A49"/>
    <w:rsid w:val="004B6AD0"/>
    <w:rsid w:val="004C2D5D"/>
    <w:rsid w:val="004C33E1"/>
    <w:rsid w:val="004E01EB"/>
    <w:rsid w:val="004E2794"/>
    <w:rsid w:val="005062C7"/>
    <w:rsid w:val="00510392"/>
    <w:rsid w:val="00513E2A"/>
    <w:rsid w:val="005412A9"/>
    <w:rsid w:val="00547D6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744A"/>
    <w:rsid w:val="009A44CE"/>
    <w:rsid w:val="009C4DFC"/>
    <w:rsid w:val="009D44F8"/>
    <w:rsid w:val="009E3160"/>
    <w:rsid w:val="009F220C"/>
    <w:rsid w:val="009F3B05"/>
    <w:rsid w:val="009F4931"/>
    <w:rsid w:val="009F4C8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29EB"/>
    <w:rsid w:val="00BF61AC"/>
    <w:rsid w:val="00C007E8"/>
    <w:rsid w:val="00C47FA6"/>
    <w:rsid w:val="00C57FC6"/>
    <w:rsid w:val="00C65157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1B4B"/>
    <w:rsid w:val="00EF51D9"/>
    <w:rsid w:val="00F0171C"/>
    <w:rsid w:val="00F130DD"/>
    <w:rsid w:val="00F24884"/>
    <w:rsid w:val="00F476C4"/>
    <w:rsid w:val="00F61DF9"/>
    <w:rsid w:val="00F81960"/>
    <w:rsid w:val="00F8769D"/>
    <w:rsid w:val="00F91F09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9561C"/>
  <w15:chartTrackingRefBased/>
  <w15:docId w15:val="{DAB53122-E8F3-4542-94D0-63019AD0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bov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12DBF46CC84788A1CA7055498F5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E5448-5438-4BCE-A5AC-FB5085FAF9F2}"/>
      </w:docPartPr>
      <w:docPartBody>
        <w:p w:rsidR="004A1E50" w:rsidRDefault="00E10B43">
          <w:pPr>
            <w:pStyle w:val="7D12DBF46CC84788A1CA7055498F5D2B"/>
          </w:pPr>
          <w:r w:rsidRPr="00CF1A49">
            <w:t>·</w:t>
          </w:r>
        </w:p>
      </w:docPartBody>
    </w:docPart>
    <w:docPart>
      <w:docPartPr>
        <w:name w:val="C1ADA2E42DAC452995D659E1A1000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43972-8E0D-47C9-B4AD-9B068E1EE2B4}"/>
      </w:docPartPr>
      <w:docPartBody>
        <w:p w:rsidR="004A1E50" w:rsidRDefault="00E10B43">
          <w:pPr>
            <w:pStyle w:val="C1ADA2E42DAC452995D659E1A100019D"/>
          </w:pPr>
          <w:r w:rsidRPr="00CF1A49">
            <w:t>Email</w:t>
          </w:r>
        </w:p>
      </w:docPartBody>
    </w:docPart>
    <w:docPart>
      <w:docPartPr>
        <w:name w:val="AB0AC0E9ABDB4AB9A8A5B9E73186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6CED3-BDE8-497F-9F1E-30C6548B3664}"/>
      </w:docPartPr>
      <w:docPartBody>
        <w:p w:rsidR="004A1E50" w:rsidRDefault="00E10B43">
          <w:pPr>
            <w:pStyle w:val="AB0AC0E9ABDB4AB9A8A5B9E731860F07"/>
          </w:pPr>
          <w:r w:rsidRPr="00CF1A49">
            <w:t>Experience</w:t>
          </w:r>
        </w:p>
      </w:docPartBody>
    </w:docPart>
    <w:docPart>
      <w:docPartPr>
        <w:name w:val="9CB699A0D09B4870BF8D2ECD1AFE4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0A37D-E4E2-46B7-8A33-26190669C575}"/>
      </w:docPartPr>
      <w:docPartBody>
        <w:p w:rsidR="004A1E50" w:rsidRDefault="00E10B43">
          <w:pPr>
            <w:pStyle w:val="9CB699A0D09B4870BF8D2ECD1AFE4DFD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43"/>
    <w:rsid w:val="003B2380"/>
    <w:rsid w:val="004A1E50"/>
    <w:rsid w:val="009A7873"/>
    <w:rsid w:val="00AC6915"/>
    <w:rsid w:val="00E1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D12DBF46CC84788A1CA7055498F5D2B">
    <w:name w:val="7D12DBF46CC84788A1CA7055498F5D2B"/>
  </w:style>
  <w:style w:type="paragraph" w:customStyle="1" w:styleId="C1ADA2E42DAC452995D659E1A100019D">
    <w:name w:val="C1ADA2E42DAC452995D659E1A100019D"/>
  </w:style>
  <w:style w:type="paragraph" w:customStyle="1" w:styleId="AB0AC0E9ABDB4AB9A8A5B9E731860F07">
    <w:name w:val="AB0AC0E9ABDB4AB9A8A5B9E731860F0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CB699A0D09B4870BF8D2ECD1AFE4DFD">
    <w:name w:val="9CB699A0D09B4870BF8D2ECD1AFE4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bobbov01</dc:creator>
  <cp:keywords/>
  <dc:description/>
  <cp:lastModifiedBy>Robert Vanooyen</cp:lastModifiedBy>
  <cp:revision>2</cp:revision>
  <cp:lastPrinted>2021-02-19T23:35:00Z</cp:lastPrinted>
  <dcterms:created xsi:type="dcterms:W3CDTF">2021-06-19T01:44:00Z</dcterms:created>
  <dcterms:modified xsi:type="dcterms:W3CDTF">2021-06-19T01:44:00Z</dcterms:modified>
  <cp:category/>
</cp:coreProperties>
</file>